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4066" w:rsidRPr="00E80EB1" w:rsidRDefault="001A4066" w:rsidP="000F3AAA">
      <w:pPr>
        <w:pStyle w:val="NoSpacing"/>
        <w:bidi/>
        <w:jc w:val="right"/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660288" behindDoc="1" locked="0" layoutInCell="1" allowOverlap="1" wp14:anchorId="1A22BFE4" wp14:editId="42284E91">
            <wp:simplePos x="0" y="0"/>
            <wp:positionH relativeFrom="rightMargin">
              <wp:align>left</wp:align>
            </wp:positionH>
            <wp:positionV relativeFrom="margin">
              <wp:posOffset>-635</wp:posOffset>
            </wp:positionV>
            <wp:extent cx="819150" cy="935355"/>
            <wp:effectExtent l="0" t="0" r="0" b="0"/>
            <wp:wrapTight wrapText="bothSides">
              <wp:wrapPolygon edited="0">
                <wp:start x="8037" y="0"/>
                <wp:lineTo x="5023" y="1320"/>
                <wp:lineTo x="0" y="5719"/>
                <wp:lineTo x="0" y="15397"/>
                <wp:lineTo x="5526" y="21116"/>
                <wp:lineTo x="6530" y="21116"/>
                <wp:lineTo x="14567" y="21116"/>
                <wp:lineTo x="15572" y="21116"/>
                <wp:lineTo x="21098" y="15397"/>
                <wp:lineTo x="21098" y="5279"/>
                <wp:lineTo x="15070" y="440"/>
                <wp:lineTo x="12558" y="0"/>
                <wp:lineTo x="8037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go22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F5AE81F" wp14:editId="7D879FC3">
            <wp:simplePos x="0" y="0"/>
            <wp:positionH relativeFrom="margin">
              <wp:posOffset>-590550</wp:posOffset>
            </wp:positionH>
            <wp:positionV relativeFrom="paragraph">
              <wp:posOffset>0</wp:posOffset>
            </wp:positionV>
            <wp:extent cx="895350" cy="101409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iro university logo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101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</w:r>
      <w:r>
        <w:rPr>
          <w:b/>
          <w:bCs/>
          <w:noProof/>
        </w:rPr>
        <w:tab/>
        <w:t xml:space="preserve">Cairo University  </w:t>
      </w:r>
    </w:p>
    <w:p w:rsidR="001A4066" w:rsidRPr="00260F5D" w:rsidRDefault="001A4066" w:rsidP="000F3AAA">
      <w:pPr>
        <w:pStyle w:val="NoSpacing"/>
        <w:rPr>
          <w:b/>
          <w:bCs/>
          <w:noProof/>
        </w:rPr>
      </w:pPr>
      <w:r w:rsidRPr="00260F5D">
        <w:rPr>
          <w:b/>
          <w:bCs/>
          <w:noProof/>
        </w:rPr>
        <w:t>Faculty of Engineering</w:t>
      </w:r>
      <w:r>
        <w:rPr>
          <w:b/>
          <w:bCs/>
          <w:noProof/>
        </w:rPr>
        <w:t xml:space="preserve">                        </w:t>
      </w:r>
      <w:r>
        <w:rPr>
          <w:b/>
          <w:bCs/>
          <w:noProof/>
        </w:rPr>
        <w:tab/>
      </w:r>
      <w:r>
        <w:rPr>
          <w:b/>
          <w:bCs/>
          <w:noProof/>
        </w:rPr>
        <w:tab/>
        <w:t xml:space="preserve">         </w:t>
      </w:r>
      <w:r>
        <w:rPr>
          <w:b/>
          <w:bCs/>
          <w:noProof/>
        </w:rPr>
        <w:tab/>
      </w:r>
    </w:p>
    <w:p w:rsidR="001A4066" w:rsidRPr="00260F5D" w:rsidRDefault="001A4066" w:rsidP="000F3AAA">
      <w:pPr>
        <w:pStyle w:val="NoSpacing"/>
        <w:rPr>
          <w:b/>
          <w:bCs/>
          <w:noProof/>
        </w:rPr>
      </w:pPr>
    </w:p>
    <w:p w:rsidR="00684364" w:rsidRDefault="00684364" w:rsidP="001A4066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:rsidR="00684364" w:rsidRDefault="00684364" w:rsidP="001A4066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:rsidR="00684364" w:rsidRDefault="00684364" w:rsidP="001A4066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:rsidR="001A4066" w:rsidRDefault="001E012D" w:rsidP="001A4066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>
        <w:rPr>
          <w:rFonts w:asciiTheme="majorBidi" w:hAnsiTheme="majorBidi" w:cstheme="majorBidi"/>
          <w:b/>
          <w:bCs/>
          <w:sz w:val="56"/>
          <w:szCs w:val="56"/>
        </w:rPr>
        <w:t>Assignment HW2</w:t>
      </w:r>
    </w:p>
    <w:p w:rsidR="001A4066" w:rsidRDefault="001A4066" w:rsidP="001A4066">
      <w:pPr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:rsidR="001A4066" w:rsidRPr="00ED188E" w:rsidRDefault="001A4066" w:rsidP="00F901AB">
      <w:pPr>
        <w:jc w:val="center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/>
          <w:b/>
          <w:bCs/>
          <w:sz w:val="56"/>
          <w:szCs w:val="56"/>
          <w:rtl/>
        </w:rPr>
        <w:br/>
      </w:r>
    </w:p>
    <w:p w:rsidR="001A4066" w:rsidRDefault="001A4066" w:rsidP="00C95809">
      <w:pPr>
        <w:jc w:val="center"/>
        <w:rPr>
          <w:sz w:val="36"/>
          <w:szCs w:val="36"/>
        </w:rPr>
      </w:pPr>
    </w:p>
    <w:p w:rsidR="00C95809" w:rsidRDefault="00C95809" w:rsidP="00C95809">
      <w:pPr>
        <w:jc w:val="center"/>
        <w:rPr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65"/>
        <w:gridCol w:w="1888"/>
        <w:gridCol w:w="2702"/>
      </w:tblGrid>
      <w:tr w:rsidR="00C95809" w:rsidTr="00C95809">
        <w:tc>
          <w:tcPr>
            <w:tcW w:w="3865" w:type="dxa"/>
          </w:tcPr>
          <w:p w:rsidR="00C95809" w:rsidRDefault="00C95809" w:rsidP="00C9580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Name</w:t>
            </w:r>
          </w:p>
        </w:tc>
        <w:tc>
          <w:tcPr>
            <w:tcW w:w="1888" w:type="dxa"/>
          </w:tcPr>
          <w:p w:rsidR="00C95809" w:rsidRDefault="00C95809" w:rsidP="00C9580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Section</w:t>
            </w:r>
          </w:p>
        </w:tc>
        <w:tc>
          <w:tcPr>
            <w:tcW w:w="2702" w:type="dxa"/>
          </w:tcPr>
          <w:p w:rsidR="00C95809" w:rsidRDefault="00C95809" w:rsidP="00C9580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B.N</w:t>
            </w:r>
          </w:p>
        </w:tc>
      </w:tr>
      <w:tr w:rsidR="00C95809" w:rsidTr="00C95809">
        <w:tc>
          <w:tcPr>
            <w:tcW w:w="3865" w:type="dxa"/>
          </w:tcPr>
          <w:p w:rsidR="00C95809" w:rsidRDefault="00684364" w:rsidP="00C9580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Aly</w:t>
            </w:r>
            <w:r w:rsidR="00C95809">
              <w:rPr>
                <w:sz w:val="36"/>
                <w:szCs w:val="36"/>
              </w:rPr>
              <w:t xml:space="preserve"> </w:t>
            </w:r>
            <w:proofErr w:type="spellStart"/>
            <w:r w:rsidR="00C95809">
              <w:rPr>
                <w:sz w:val="36"/>
                <w:szCs w:val="36"/>
              </w:rPr>
              <w:t>Ramzy</w:t>
            </w:r>
            <w:proofErr w:type="spellEnd"/>
            <w:r w:rsidR="00C95809">
              <w:rPr>
                <w:sz w:val="36"/>
                <w:szCs w:val="36"/>
              </w:rPr>
              <w:t xml:space="preserve"> Hassan</w:t>
            </w:r>
          </w:p>
        </w:tc>
        <w:tc>
          <w:tcPr>
            <w:tcW w:w="1888" w:type="dxa"/>
          </w:tcPr>
          <w:p w:rsidR="00C95809" w:rsidRDefault="00C95809" w:rsidP="00C9580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</w:t>
            </w:r>
          </w:p>
        </w:tc>
        <w:tc>
          <w:tcPr>
            <w:tcW w:w="2702" w:type="dxa"/>
          </w:tcPr>
          <w:p w:rsidR="00C95809" w:rsidRDefault="00AF4E51" w:rsidP="00C9580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36</w:t>
            </w:r>
          </w:p>
        </w:tc>
      </w:tr>
    </w:tbl>
    <w:p w:rsidR="00C95809" w:rsidRDefault="00C95809" w:rsidP="00C95809">
      <w:pPr>
        <w:jc w:val="center"/>
        <w:rPr>
          <w:sz w:val="36"/>
          <w:szCs w:val="36"/>
        </w:rPr>
      </w:pPr>
    </w:p>
    <w:p w:rsidR="001A4066" w:rsidRDefault="001A4066" w:rsidP="001A4066">
      <w:pPr>
        <w:jc w:val="center"/>
        <w:rPr>
          <w:sz w:val="36"/>
          <w:szCs w:val="36"/>
        </w:rPr>
      </w:pPr>
    </w:p>
    <w:p w:rsidR="001A4066" w:rsidRDefault="001A4066" w:rsidP="001A4066">
      <w:pPr>
        <w:rPr>
          <w:sz w:val="36"/>
          <w:szCs w:val="36"/>
        </w:rPr>
      </w:pPr>
    </w:p>
    <w:p w:rsidR="00C95809" w:rsidRDefault="00C95809" w:rsidP="001A4066">
      <w:pPr>
        <w:rPr>
          <w:sz w:val="36"/>
          <w:szCs w:val="36"/>
        </w:rPr>
      </w:pPr>
    </w:p>
    <w:p w:rsidR="003C29F0" w:rsidRPr="00684364" w:rsidRDefault="003C29F0" w:rsidP="00684364">
      <w:pPr>
        <w:pStyle w:val="TOCHeading"/>
      </w:pPr>
    </w:p>
    <w:p w:rsidR="003C29F0" w:rsidRDefault="003C29F0" w:rsidP="0032121C">
      <w:pPr>
        <w:rPr>
          <w:sz w:val="36"/>
          <w:szCs w:val="36"/>
        </w:rPr>
      </w:pPr>
    </w:p>
    <w:p w:rsidR="003C29F0" w:rsidRDefault="003C29F0" w:rsidP="0032121C">
      <w:pPr>
        <w:rPr>
          <w:sz w:val="36"/>
          <w:szCs w:val="36"/>
        </w:rPr>
      </w:pPr>
    </w:p>
    <w:p w:rsidR="00E96945" w:rsidRPr="000C1003" w:rsidRDefault="00E96945" w:rsidP="00E96945">
      <w:pPr>
        <w:pStyle w:val="Header"/>
        <w:jc w:val="center"/>
        <w:rPr>
          <w:sz w:val="52"/>
          <w:szCs w:val="52"/>
        </w:rPr>
      </w:pPr>
      <w:r w:rsidRPr="000C1003">
        <w:rPr>
          <w:sz w:val="52"/>
          <w:szCs w:val="52"/>
        </w:rPr>
        <w:lastRenderedPageBreak/>
        <w:t>SORTED</w:t>
      </w:r>
    </w:p>
    <w:p w:rsidR="00E96945" w:rsidRDefault="00E96945" w:rsidP="00730CB9">
      <w:pPr>
        <w:rPr>
          <w:sz w:val="28"/>
          <w:szCs w:val="28"/>
        </w:rPr>
      </w:pPr>
    </w:p>
    <w:p w:rsidR="00D4086C" w:rsidRDefault="000C1003" w:rsidP="00730CB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86400" cy="2827528"/>
            <wp:effectExtent l="0" t="0" r="0" b="0"/>
            <wp:docPr id="2" name="Picture 2" descr="C:\Users\Aly\AppData\Local\Microsoft\Windows\INetCache\Content.MSO\BC67A21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ly\AppData\Local\Microsoft\Windows\INetCache\Content.MSO\BC67A215.tmp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82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84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1799"/>
        <w:gridCol w:w="1723"/>
        <w:gridCol w:w="1454"/>
        <w:gridCol w:w="1379"/>
        <w:gridCol w:w="1469"/>
      </w:tblGrid>
      <w:tr w:rsidR="00E96945" w:rsidRPr="00E96945" w:rsidTr="00E96945">
        <w:trPr>
          <w:trHeight w:val="4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Selection 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Insertion 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Merge 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Quick 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Hybrid Sort</w:t>
            </w:r>
          </w:p>
        </w:tc>
      </w:tr>
      <w:tr w:rsidR="00E96945" w:rsidRPr="00E96945" w:rsidTr="00E96945">
        <w:trPr>
          <w:trHeight w:val="4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3.511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0.008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1.597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5.028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0.181</w:t>
            </w:r>
          </w:p>
        </w:tc>
      </w:tr>
      <w:tr w:rsidR="00E96945" w:rsidRPr="00E96945" w:rsidTr="00E96945">
        <w:trPr>
          <w:trHeight w:val="4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70.904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0.097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7.886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126.543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1.179</w:t>
            </w:r>
          </w:p>
        </w:tc>
      </w:tr>
      <w:tr w:rsidR="00E96945" w:rsidRPr="00E96945" w:rsidTr="00E96945">
        <w:trPr>
          <w:trHeight w:val="4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276.1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0.104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16.008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505.498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2.474</w:t>
            </w:r>
          </w:p>
        </w:tc>
      </w:tr>
      <w:tr w:rsidR="00E96945" w:rsidRPr="00E96945" w:rsidTr="00E96945">
        <w:trPr>
          <w:trHeight w:val="4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50000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6778.94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0.357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81.621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12506.9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14.241</w:t>
            </w:r>
          </w:p>
        </w:tc>
      </w:tr>
      <w:tr w:rsidR="00E96945" w:rsidRPr="00E96945" w:rsidTr="00E96945">
        <w:trPr>
          <w:trHeight w:val="4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75000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15264.7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0.557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125.365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28178.3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24.73</w:t>
            </w:r>
          </w:p>
        </w:tc>
      </w:tr>
      <w:tr w:rsidR="00E96945" w:rsidRPr="00E96945" w:rsidTr="00E96945">
        <w:trPr>
          <w:trHeight w:val="4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27217.6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0.75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161.081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50274.5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29.848</w:t>
            </w:r>
          </w:p>
        </w:tc>
      </w:tr>
      <w:tr w:rsidR="00E96945" w:rsidRPr="00E96945" w:rsidTr="00E96945">
        <w:trPr>
          <w:trHeight w:val="410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676336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3.529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845.656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776336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96945" w:rsidRPr="00E96945" w:rsidRDefault="00E96945" w:rsidP="00E96945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E96945">
              <w:rPr>
                <w:rFonts w:ascii="Arial" w:eastAsia="Times New Roman" w:hAnsi="Arial" w:cs="Arial"/>
                <w:sz w:val="20"/>
                <w:szCs w:val="20"/>
              </w:rPr>
              <w:t>198.672</w:t>
            </w:r>
          </w:p>
        </w:tc>
      </w:tr>
    </w:tbl>
    <w:p w:rsidR="00E96945" w:rsidRDefault="00E96945" w:rsidP="00730CB9">
      <w:pPr>
        <w:rPr>
          <w:sz w:val="28"/>
          <w:szCs w:val="28"/>
        </w:rPr>
      </w:pPr>
    </w:p>
    <w:p w:rsidR="00E96945" w:rsidRDefault="00E96945" w:rsidP="00730CB9">
      <w:pPr>
        <w:rPr>
          <w:sz w:val="28"/>
          <w:szCs w:val="28"/>
        </w:rPr>
      </w:pPr>
    </w:p>
    <w:p w:rsidR="00E96945" w:rsidRDefault="00E96945" w:rsidP="00730CB9">
      <w:pPr>
        <w:rPr>
          <w:sz w:val="28"/>
          <w:szCs w:val="28"/>
        </w:rPr>
      </w:pPr>
    </w:p>
    <w:p w:rsidR="00E96945" w:rsidRDefault="00E96945" w:rsidP="00730CB9">
      <w:pPr>
        <w:rPr>
          <w:sz w:val="28"/>
          <w:szCs w:val="28"/>
        </w:rPr>
      </w:pPr>
    </w:p>
    <w:p w:rsidR="00E96945" w:rsidRDefault="00E96945" w:rsidP="00730CB9">
      <w:pPr>
        <w:rPr>
          <w:sz w:val="28"/>
          <w:szCs w:val="28"/>
        </w:rPr>
      </w:pPr>
    </w:p>
    <w:p w:rsidR="00E96945" w:rsidRDefault="00E96945" w:rsidP="00730CB9">
      <w:pPr>
        <w:rPr>
          <w:sz w:val="28"/>
          <w:szCs w:val="28"/>
        </w:rPr>
      </w:pPr>
    </w:p>
    <w:p w:rsidR="00E96945" w:rsidRDefault="00E96945" w:rsidP="00E96945">
      <w:pPr>
        <w:jc w:val="center"/>
        <w:rPr>
          <w:sz w:val="52"/>
          <w:szCs w:val="52"/>
        </w:rPr>
      </w:pPr>
      <w:r>
        <w:rPr>
          <w:sz w:val="52"/>
          <w:szCs w:val="52"/>
        </w:rPr>
        <w:lastRenderedPageBreak/>
        <w:t xml:space="preserve">UN </w:t>
      </w:r>
      <w:r w:rsidRPr="00E96945">
        <w:rPr>
          <w:sz w:val="52"/>
          <w:szCs w:val="52"/>
        </w:rPr>
        <w:t>SORTED</w:t>
      </w:r>
    </w:p>
    <w:p w:rsidR="00E96945" w:rsidRDefault="00E96945" w:rsidP="00E96945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>
            <wp:extent cx="5486400" cy="2407735"/>
            <wp:effectExtent l="0" t="0" r="0" b="0"/>
            <wp:docPr id="3" name="Picture 3" descr="C:\Users\Aly\AppData\Local\Microsoft\Windows\INetCache\Content.MSO\F65AF1E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ly\AppData\Local\Microsoft\Windows\INetCache\Content.MSO\F65AF1EB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0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881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18"/>
        <w:gridCol w:w="1793"/>
        <w:gridCol w:w="1718"/>
        <w:gridCol w:w="1449"/>
        <w:gridCol w:w="1374"/>
        <w:gridCol w:w="1464"/>
      </w:tblGrid>
      <w:tr w:rsidR="005056F6" w:rsidRPr="005056F6" w:rsidTr="005056F6">
        <w:trPr>
          <w:trHeight w:val="3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Selection 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Insertion 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Merge 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Quick Sort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Hybri</w:t>
            </w: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d Sort</w:t>
            </w:r>
          </w:p>
        </w:tc>
      </w:tr>
      <w:tr w:rsidR="005056F6" w:rsidRPr="005056F6" w:rsidTr="005056F6">
        <w:trPr>
          <w:trHeight w:val="3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1000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3.768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1.532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1.677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0.231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0.299</w:t>
            </w:r>
          </w:p>
        </w:tc>
      </w:tr>
      <w:tr w:rsidR="005056F6" w:rsidRPr="005056F6" w:rsidTr="005056F6">
        <w:trPr>
          <w:trHeight w:val="3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71.563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38.486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8.127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0.882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2.279</w:t>
            </w:r>
          </w:p>
        </w:tc>
      </w:tr>
      <w:tr w:rsidR="005056F6" w:rsidRPr="005056F6" w:rsidTr="005056F6">
        <w:trPr>
          <w:trHeight w:val="3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10000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274.909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149.457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17.438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1.618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4.3</w:t>
            </w:r>
          </w:p>
        </w:tc>
      </w:tr>
      <w:tr w:rsidR="005056F6" w:rsidRPr="005056F6" w:rsidTr="005056F6">
        <w:trPr>
          <w:trHeight w:val="3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50000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6805.1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3730.05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85.329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10.013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27.332</w:t>
            </w:r>
          </w:p>
        </w:tc>
      </w:tr>
      <w:tr w:rsidR="005056F6" w:rsidRPr="005056F6" w:rsidTr="005056F6">
        <w:trPr>
          <w:trHeight w:val="3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75000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15536.4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8485.21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142.039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15.834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41.524</w:t>
            </w:r>
          </w:p>
        </w:tc>
      </w:tr>
      <w:tr w:rsidR="005056F6" w:rsidRPr="005056F6" w:rsidTr="005056F6">
        <w:trPr>
          <w:trHeight w:val="3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100000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27203.5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14741.4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172.769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21.364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56.274</w:t>
            </w:r>
          </w:p>
        </w:tc>
      </w:tr>
      <w:tr w:rsidR="005056F6" w:rsidRPr="005056F6" w:rsidTr="005056F6">
        <w:trPr>
          <w:trHeight w:val="383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500000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688966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373914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898.538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124.33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5056F6" w:rsidRPr="005056F6" w:rsidRDefault="005056F6" w:rsidP="005056F6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</w:rPr>
            </w:pPr>
            <w:r w:rsidRPr="005056F6">
              <w:rPr>
                <w:rFonts w:ascii="Arial" w:eastAsia="Times New Roman" w:hAnsi="Arial" w:cs="Arial"/>
                <w:sz w:val="20"/>
                <w:szCs w:val="20"/>
              </w:rPr>
              <w:t>301.632</w:t>
            </w:r>
          </w:p>
        </w:tc>
      </w:tr>
    </w:tbl>
    <w:p w:rsidR="005056F6" w:rsidRDefault="005056F6" w:rsidP="00E96945">
      <w:pPr>
        <w:rPr>
          <w:sz w:val="52"/>
          <w:szCs w:val="52"/>
        </w:rPr>
      </w:pPr>
    </w:p>
    <w:p w:rsidR="00E96945" w:rsidRDefault="00E96945" w:rsidP="00E96945">
      <w:pPr>
        <w:rPr>
          <w:sz w:val="52"/>
          <w:szCs w:val="52"/>
        </w:rPr>
      </w:pPr>
    </w:p>
    <w:p w:rsidR="004C4D02" w:rsidRDefault="004C4D02" w:rsidP="00E96945">
      <w:pPr>
        <w:rPr>
          <w:sz w:val="52"/>
          <w:szCs w:val="52"/>
        </w:rPr>
      </w:pPr>
    </w:p>
    <w:p w:rsidR="004C4D02" w:rsidRDefault="004C4D02" w:rsidP="00E96945">
      <w:pPr>
        <w:rPr>
          <w:sz w:val="52"/>
          <w:szCs w:val="52"/>
        </w:rPr>
      </w:pPr>
    </w:p>
    <w:p w:rsidR="004C4D02" w:rsidRDefault="004C4D02" w:rsidP="00E96945">
      <w:pPr>
        <w:rPr>
          <w:sz w:val="52"/>
          <w:szCs w:val="52"/>
        </w:rPr>
      </w:pPr>
    </w:p>
    <w:p w:rsidR="004C4D02" w:rsidRDefault="004C4D02" w:rsidP="00E96945">
      <w:pPr>
        <w:rPr>
          <w:sz w:val="52"/>
          <w:szCs w:val="52"/>
        </w:rPr>
      </w:pPr>
      <w:r>
        <w:rPr>
          <w:sz w:val="52"/>
          <w:szCs w:val="52"/>
        </w:rPr>
        <w:lastRenderedPageBreak/>
        <w:t>Hybrid Sort:</w:t>
      </w:r>
    </w:p>
    <w:p w:rsidR="00D357DC" w:rsidRDefault="0037701E" w:rsidP="00D357DC">
      <w:pPr>
        <w:rPr>
          <w:sz w:val="28"/>
          <w:szCs w:val="28"/>
        </w:rPr>
      </w:pPr>
      <w:r>
        <w:rPr>
          <w:sz w:val="28"/>
          <w:szCs w:val="28"/>
        </w:rPr>
        <w:t>I used combination of Merge sort and insertion sort because Merge sort is O(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) and insertion sort is O(n^2),</w:t>
      </w:r>
      <w:r w:rsidR="00090FFC">
        <w:rPr>
          <w:sz w:val="28"/>
          <w:szCs w:val="28"/>
        </w:rPr>
        <w:t>and at small size (100 as example) O(n^2) is better than O(</w:t>
      </w:r>
      <w:proofErr w:type="spellStart"/>
      <w:r w:rsidR="00090FFC">
        <w:rPr>
          <w:sz w:val="28"/>
          <w:szCs w:val="28"/>
        </w:rPr>
        <w:t>nlogn</w:t>
      </w:r>
      <w:proofErr w:type="spellEnd"/>
      <w:r w:rsidR="00090FFC">
        <w:rPr>
          <w:sz w:val="28"/>
          <w:szCs w:val="28"/>
        </w:rPr>
        <w:t>) ,so in code I start with merge sort  if size of the array is very large and when dividing into small array if the size of the small array is less than 10</w:t>
      </w:r>
      <w:r w:rsidR="00D357DC">
        <w:rPr>
          <w:sz w:val="28"/>
          <w:szCs w:val="28"/>
        </w:rPr>
        <w:t>0 I start using insertion sort ,and this lead to a sorting algorithm better than the original merge sort ( look at the time in the table ).</w:t>
      </w:r>
      <w:bookmarkStart w:id="0" w:name="_GoBack"/>
      <w:bookmarkEnd w:id="0"/>
    </w:p>
    <w:p w:rsidR="00090FFC" w:rsidRDefault="00090FFC" w:rsidP="00E96945">
      <w:pPr>
        <w:rPr>
          <w:sz w:val="28"/>
          <w:szCs w:val="28"/>
        </w:rPr>
      </w:pPr>
    </w:p>
    <w:p w:rsidR="0037701E" w:rsidRDefault="00090FFC" w:rsidP="00E96945">
      <w:pPr>
        <w:rPr>
          <w:sz w:val="28"/>
          <w:szCs w:val="28"/>
        </w:rPr>
      </w:pPr>
      <w:r>
        <w:rPr>
          <w:sz w:val="28"/>
          <w:szCs w:val="28"/>
        </w:rPr>
        <w:t xml:space="preserve">Hybrid Sort =&gt; </w:t>
      </w:r>
    </w:p>
    <w:p w:rsidR="00090FFC" w:rsidRDefault="00090FFC" w:rsidP="00E96945">
      <w:pPr>
        <w:rPr>
          <w:sz w:val="28"/>
          <w:szCs w:val="28"/>
        </w:rPr>
      </w:pPr>
      <w:r>
        <w:rPr>
          <w:sz w:val="28"/>
          <w:szCs w:val="28"/>
        </w:rPr>
        <w:t>If(size&gt;100)</w:t>
      </w:r>
    </w:p>
    <w:p w:rsidR="00090FFC" w:rsidRDefault="00090FFC" w:rsidP="00E96945">
      <w:pPr>
        <w:rPr>
          <w:sz w:val="28"/>
          <w:szCs w:val="28"/>
        </w:rPr>
      </w:pPr>
      <w:r>
        <w:rPr>
          <w:sz w:val="28"/>
          <w:szCs w:val="28"/>
        </w:rPr>
        <w:tab/>
        <w:t>Merge sort</w:t>
      </w:r>
    </w:p>
    <w:p w:rsidR="00090FFC" w:rsidRDefault="00090FFC" w:rsidP="00E96945">
      <w:pPr>
        <w:rPr>
          <w:sz w:val="28"/>
          <w:szCs w:val="28"/>
        </w:rPr>
      </w:pPr>
      <w:r>
        <w:rPr>
          <w:sz w:val="28"/>
          <w:szCs w:val="28"/>
        </w:rPr>
        <w:t xml:space="preserve">Else </w:t>
      </w:r>
    </w:p>
    <w:p w:rsidR="00090FFC" w:rsidRDefault="00090FFC" w:rsidP="00E96945">
      <w:pPr>
        <w:rPr>
          <w:sz w:val="28"/>
          <w:szCs w:val="28"/>
        </w:rPr>
      </w:pPr>
      <w:r>
        <w:rPr>
          <w:sz w:val="28"/>
          <w:szCs w:val="28"/>
        </w:rPr>
        <w:tab/>
        <w:t>Insertion Sort</w:t>
      </w:r>
    </w:p>
    <w:p w:rsidR="002E2F6C" w:rsidRDefault="002E2F6C" w:rsidP="00E96945">
      <w:pPr>
        <w:rPr>
          <w:sz w:val="28"/>
          <w:szCs w:val="28"/>
        </w:rPr>
      </w:pPr>
    </w:p>
    <w:p w:rsidR="002E2F6C" w:rsidRDefault="002E2F6C" w:rsidP="00E96945">
      <w:pPr>
        <w:rPr>
          <w:sz w:val="28"/>
          <w:szCs w:val="28"/>
        </w:rPr>
      </w:pPr>
      <w:r>
        <w:rPr>
          <w:sz w:val="28"/>
          <w:szCs w:val="28"/>
        </w:rPr>
        <w:t xml:space="preserve">Notes: </w:t>
      </w:r>
    </w:p>
    <w:p w:rsidR="002E2F6C" w:rsidRDefault="002E2F6C" w:rsidP="00E969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1-</w:t>
      </w:r>
      <w:proofErr w:type="gramEnd"/>
      <w:r>
        <w:rPr>
          <w:sz w:val="28"/>
          <w:szCs w:val="28"/>
        </w:rPr>
        <w:t xml:space="preserve">my code outputs the Sorting Algorithm name and Inputs Size </w:t>
      </w:r>
    </w:p>
    <w:p w:rsidR="002E2F6C" w:rsidRDefault="002E2F6C" w:rsidP="00E9694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time for UN Sorted and time for Sorted for each run of code</w:t>
      </w:r>
    </w:p>
    <w:p w:rsidR="002E2F6C" w:rsidRDefault="002E2F6C" w:rsidP="00E96945">
      <w:pPr>
        <w:rPr>
          <w:sz w:val="28"/>
          <w:szCs w:val="28"/>
        </w:rPr>
      </w:pPr>
      <w:r>
        <w:rPr>
          <w:sz w:val="28"/>
          <w:szCs w:val="28"/>
        </w:rPr>
        <w:t xml:space="preserve">2-i used bash script to run all input sizes for all sorting algorithms </w:t>
      </w:r>
    </w:p>
    <w:p w:rsidR="002E2F6C" w:rsidRPr="0037701E" w:rsidRDefault="002E2F6C" w:rsidP="00E96945">
      <w:pPr>
        <w:rPr>
          <w:sz w:val="28"/>
          <w:szCs w:val="28"/>
        </w:rPr>
      </w:pPr>
      <w:r>
        <w:rPr>
          <w:sz w:val="28"/>
          <w:szCs w:val="28"/>
        </w:rPr>
        <w:t>(</w:t>
      </w:r>
      <w:proofErr w:type="gramStart"/>
      <w:r>
        <w:rPr>
          <w:sz w:val="28"/>
          <w:szCs w:val="28"/>
        </w:rPr>
        <w:t>attached</w:t>
      </w:r>
      <w:proofErr w:type="gramEnd"/>
      <w:r>
        <w:rPr>
          <w:sz w:val="28"/>
          <w:szCs w:val="28"/>
        </w:rPr>
        <w:t xml:space="preserve"> with the files : script.sh)</w:t>
      </w:r>
    </w:p>
    <w:p w:rsidR="004C4D02" w:rsidRPr="004C4D02" w:rsidRDefault="004C4D02" w:rsidP="00E96945">
      <w:pPr>
        <w:rPr>
          <w:sz w:val="28"/>
          <w:szCs w:val="28"/>
        </w:rPr>
      </w:pPr>
    </w:p>
    <w:p w:rsidR="004C4D02" w:rsidRPr="00E96945" w:rsidRDefault="004C4D02" w:rsidP="00E96945">
      <w:pPr>
        <w:rPr>
          <w:sz w:val="52"/>
          <w:szCs w:val="52"/>
        </w:rPr>
      </w:pPr>
    </w:p>
    <w:p w:rsidR="00E96945" w:rsidRDefault="00E96945" w:rsidP="00730CB9">
      <w:pPr>
        <w:rPr>
          <w:sz w:val="28"/>
          <w:szCs w:val="28"/>
        </w:rPr>
      </w:pPr>
    </w:p>
    <w:p w:rsidR="00E96945" w:rsidRPr="00D9541F" w:rsidRDefault="00E96945" w:rsidP="00730CB9">
      <w:pPr>
        <w:rPr>
          <w:sz w:val="28"/>
          <w:szCs w:val="28"/>
        </w:rPr>
      </w:pPr>
    </w:p>
    <w:sectPr w:rsidR="00E96945" w:rsidRPr="00D9541F" w:rsidSect="00DB3FAC">
      <w:footerReference w:type="default" r:id="rId12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573" w:rsidRDefault="00666573" w:rsidP="0032121C">
      <w:pPr>
        <w:spacing w:after="0" w:line="240" w:lineRule="auto"/>
      </w:pPr>
      <w:r>
        <w:separator/>
      </w:r>
    </w:p>
  </w:endnote>
  <w:endnote w:type="continuationSeparator" w:id="0">
    <w:p w:rsidR="00666573" w:rsidRDefault="00666573" w:rsidP="003212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R12">
    <w:altName w:val="Times New Roman"/>
    <w:panose1 w:val="00000000000000000000"/>
    <w:charset w:val="00"/>
    <w:family w:val="roman"/>
    <w:notTrueType/>
    <w:pitch w:val="default"/>
  </w:font>
  <w:font w:name="CMMI12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74322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121C" w:rsidRDefault="0032121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357DC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32121C" w:rsidRDefault="003212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573" w:rsidRDefault="00666573" w:rsidP="0032121C">
      <w:pPr>
        <w:spacing w:after="0" w:line="240" w:lineRule="auto"/>
      </w:pPr>
      <w:r>
        <w:separator/>
      </w:r>
    </w:p>
  </w:footnote>
  <w:footnote w:type="continuationSeparator" w:id="0">
    <w:p w:rsidR="00666573" w:rsidRDefault="00666573" w:rsidP="0032121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46F49"/>
    <w:multiLevelType w:val="hybridMultilevel"/>
    <w:tmpl w:val="2B58198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13F6C0F"/>
    <w:multiLevelType w:val="multilevel"/>
    <w:tmpl w:val="ECAE90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060E7"/>
    <w:multiLevelType w:val="multilevel"/>
    <w:tmpl w:val="91D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D7954"/>
    <w:multiLevelType w:val="multilevel"/>
    <w:tmpl w:val="3A3C89E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AAA"/>
    <w:rsid w:val="00005301"/>
    <w:rsid w:val="00047A9D"/>
    <w:rsid w:val="0005083E"/>
    <w:rsid w:val="00083BC9"/>
    <w:rsid w:val="00090FFC"/>
    <w:rsid w:val="000A4E4D"/>
    <w:rsid w:val="000C1003"/>
    <w:rsid w:val="000E0910"/>
    <w:rsid w:val="000F3AAA"/>
    <w:rsid w:val="001051B0"/>
    <w:rsid w:val="00116969"/>
    <w:rsid w:val="001716A9"/>
    <w:rsid w:val="00190459"/>
    <w:rsid w:val="001A4066"/>
    <w:rsid w:val="001A43DE"/>
    <w:rsid w:val="001E012D"/>
    <w:rsid w:val="00212BAE"/>
    <w:rsid w:val="002312FA"/>
    <w:rsid w:val="002836DA"/>
    <w:rsid w:val="002A44A5"/>
    <w:rsid w:val="002D48C7"/>
    <w:rsid w:val="002E2F6C"/>
    <w:rsid w:val="0031174C"/>
    <w:rsid w:val="0032121C"/>
    <w:rsid w:val="0032260C"/>
    <w:rsid w:val="00330DBC"/>
    <w:rsid w:val="00340B83"/>
    <w:rsid w:val="003622C3"/>
    <w:rsid w:val="003643B9"/>
    <w:rsid w:val="0037701E"/>
    <w:rsid w:val="00392DB7"/>
    <w:rsid w:val="003A6483"/>
    <w:rsid w:val="003C29F0"/>
    <w:rsid w:val="004207FA"/>
    <w:rsid w:val="00426FD1"/>
    <w:rsid w:val="0045174C"/>
    <w:rsid w:val="00455BB7"/>
    <w:rsid w:val="0045610B"/>
    <w:rsid w:val="00463FD2"/>
    <w:rsid w:val="00472524"/>
    <w:rsid w:val="00495FF9"/>
    <w:rsid w:val="004C2EC7"/>
    <w:rsid w:val="004C4D02"/>
    <w:rsid w:val="004C6C38"/>
    <w:rsid w:val="005056F6"/>
    <w:rsid w:val="005106AD"/>
    <w:rsid w:val="005169CA"/>
    <w:rsid w:val="00544BFB"/>
    <w:rsid w:val="005457E8"/>
    <w:rsid w:val="00564367"/>
    <w:rsid w:val="00573543"/>
    <w:rsid w:val="00573A53"/>
    <w:rsid w:val="005842BC"/>
    <w:rsid w:val="005862E5"/>
    <w:rsid w:val="00592A02"/>
    <w:rsid w:val="005D7557"/>
    <w:rsid w:val="006627EA"/>
    <w:rsid w:val="00666573"/>
    <w:rsid w:val="00684364"/>
    <w:rsid w:val="006940A4"/>
    <w:rsid w:val="00694DE3"/>
    <w:rsid w:val="006C529E"/>
    <w:rsid w:val="006E68E0"/>
    <w:rsid w:val="006F2AEB"/>
    <w:rsid w:val="00730CB9"/>
    <w:rsid w:val="007456D6"/>
    <w:rsid w:val="00751138"/>
    <w:rsid w:val="007608E8"/>
    <w:rsid w:val="00793228"/>
    <w:rsid w:val="007975C0"/>
    <w:rsid w:val="007A018B"/>
    <w:rsid w:val="007D18CE"/>
    <w:rsid w:val="007E0814"/>
    <w:rsid w:val="007F4FB9"/>
    <w:rsid w:val="008229E3"/>
    <w:rsid w:val="00842E25"/>
    <w:rsid w:val="008539F5"/>
    <w:rsid w:val="00853DFF"/>
    <w:rsid w:val="008F2DBB"/>
    <w:rsid w:val="008F2E85"/>
    <w:rsid w:val="00901B40"/>
    <w:rsid w:val="00903BFA"/>
    <w:rsid w:val="0091014E"/>
    <w:rsid w:val="0092447C"/>
    <w:rsid w:val="009434CE"/>
    <w:rsid w:val="0095131C"/>
    <w:rsid w:val="00954299"/>
    <w:rsid w:val="00966C5C"/>
    <w:rsid w:val="00976B85"/>
    <w:rsid w:val="00997190"/>
    <w:rsid w:val="009D703D"/>
    <w:rsid w:val="009F075E"/>
    <w:rsid w:val="009F5D7C"/>
    <w:rsid w:val="00AA61CB"/>
    <w:rsid w:val="00AF4E51"/>
    <w:rsid w:val="00B300F0"/>
    <w:rsid w:val="00B30DCE"/>
    <w:rsid w:val="00B53901"/>
    <w:rsid w:val="00B53CB2"/>
    <w:rsid w:val="00B578CF"/>
    <w:rsid w:val="00B62D9C"/>
    <w:rsid w:val="00BA7D69"/>
    <w:rsid w:val="00BD3D52"/>
    <w:rsid w:val="00C35744"/>
    <w:rsid w:val="00C4726E"/>
    <w:rsid w:val="00C540A3"/>
    <w:rsid w:val="00C5482C"/>
    <w:rsid w:val="00C773BC"/>
    <w:rsid w:val="00C95809"/>
    <w:rsid w:val="00CA26F2"/>
    <w:rsid w:val="00CC6BE4"/>
    <w:rsid w:val="00CD0D7E"/>
    <w:rsid w:val="00CE1439"/>
    <w:rsid w:val="00D318EE"/>
    <w:rsid w:val="00D357DC"/>
    <w:rsid w:val="00D4086C"/>
    <w:rsid w:val="00D50D71"/>
    <w:rsid w:val="00D62FBB"/>
    <w:rsid w:val="00D71C1A"/>
    <w:rsid w:val="00D773DA"/>
    <w:rsid w:val="00D92725"/>
    <w:rsid w:val="00D9541F"/>
    <w:rsid w:val="00DB3FAC"/>
    <w:rsid w:val="00DB60A4"/>
    <w:rsid w:val="00DE76C3"/>
    <w:rsid w:val="00E07B07"/>
    <w:rsid w:val="00E26D2F"/>
    <w:rsid w:val="00E27C10"/>
    <w:rsid w:val="00E27E9B"/>
    <w:rsid w:val="00E43542"/>
    <w:rsid w:val="00E44EC7"/>
    <w:rsid w:val="00E654CF"/>
    <w:rsid w:val="00E65CF0"/>
    <w:rsid w:val="00E75726"/>
    <w:rsid w:val="00E85530"/>
    <w:rsid w:val="00E96945"/>
    <w:rsid w:val="00EB5A87"/>
    <w:rsid w:val="00EE0016"/>
    <w:rsid w:val="00EE09A3"/>
    <w:rsid w:val="00F0798A"/>
    <w:rsid w:val="00F24F29"/>
    <w:rsid w:val="00F27F49"/>
    <w:rsid w:val="00F3380D"/>
    <w:rsid w:val="00F35FF9"/>
    <w:rsid w:val="00F57C02"/>
    <w:rsid w:val="00F71720"/>
    <w:rsid w:val="00F901AB"/>
    <w:rsid w:val="00FA5771"/>
    <w:rsid w:val="00FD4519"/>
    <w:rsid w:val="00FD628F"/>
    <w:rsid w:val="00FE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3EA1C9"/>
  <w15:chartTrackingRefBased/>
  <w15:docId w15:val="{917BBEA4-4A44-4E81-AAE0-DE6759160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C10"/>
  </w:style>
  <w:style w:type="paragraph" w:styleId="Heading1">
    <w:name w:val="heading 1"/>
    <w:basedOn w:val="Normal"/>
    <w:next w:val="Normal"/>
    <w:link w:val="Heading1Char"/>
    <w:uiPriority w:val="9"/>
    <w:qFormat/>
    <w:rsid w:val="00E27C1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7C1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27C1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27C1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C1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C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C1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C1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C1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C10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27C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27C10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27C10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C10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C10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C10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C10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C10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E27C1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27C1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27C1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C1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C10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27C10"/>
    <w:rPr>
      <w:b/>
      <w:bCs/>
    </w:rPr>
  </w:style>
  <w:style w:type="character" w:styleId="Emphasis">
    <w:name w:val="Emphasis"/>
    <w:basedOn w:val="DefaultParagraphFont"/>
    <w:uiPriority w:val="20"/>
    <w:qFormat/>
    <w:rsid w:val="00E27C10"/>
    <w:rPr>
      <w:i/>
      <w:iCs/>
    </w:rPr>
  </w:style>
  <w:style w:type="paragraph" w:styleId="NoSpacing">
    <w:name w:val="No Spacing"/>
    <w:uiPriority w:val="1"/>
    <w:qFormat/>
    <w:rsid w:val="00E27C1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27C1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27C1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C1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C1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27C1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27C1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27C1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27C1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27C1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E27C10"/>
    <w:pPr>
      <w:outlineLvl w:val="9"/>
    </w:pPr>
  </w:style>
  <w:style w:type="table" w:styleId="TableGrid">
    <w:name w:val="Table Grid"/>
    <w:basedOn w:val="TableNormal"/>
    <w:uiPriority w:val="39"/>
    <w:rsid w:val="001A4066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E27C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27C1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27C1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55BB7"/>
    <w:pPr>
      <w:spacing w:after="100"/>
      <w:ind w:left="440"/>
    </w:pPr>
  </w:style>
  <w:style w:type="paragraph" w:styleId="TableofFigures">
    <w:name w:val="table of figures"/>
    <w:basedOn w:val="Normal"/>
    <w:next w:val="Normal"/>
    <w:uiPriority w:val="99"/>
    <w:unhideWhenUsed/>
    <w:rsid w:val="00E27C10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5174C"/>
    <w:rPr>
      <w:color w:val="808080"/>
    </w:rPr>
  </w:style>
  <w:style w:type="character" w:customStyle="1" w:styleId="fontstyle01">
    <w:name w:val="fontstyle01"/>
    <w:basedOn w:val="DefaultParagraphFont"/>
    <w:rsid w:val="00340B83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340B83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12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21C"/>
  </w:style>
  <w:style w:type="paragraph" w:styleId="Footer">
    <w:name w:val="footer"/>
    <w:basedOn w:val="Normal"/>
    <w:link w:val="FooterChar"/>
    <w:uiPriority w:val="99"/>
    <w:unhideWhenUsed/>
    <w:rsid w:val="003212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21C"/>
  </w:style>
  <w:style w:type="paragraph" w:customStyle="1" w:styleId="uiqtextpara">
    <w:name w:val="ui_qtext_para"/>
    <w:basedOn w:val="Normal"/>
    <w:rsid w:val="008F2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25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5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Univ%20Study\2nd%20CMP\2nd%20term\Multimedia\Faculty-Repor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03EA4-D6FF-4D8F-BE88-42B77C6027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Faculty-Reports.dotx</Template>
  <TotalTime>1256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</dc:creator>
  <cp:keywords/>
  <dc:description/>
  <cp:lastModifiedBy>Aly</cp:lastModifiedBy>
  <cp:revision>8</cp:revision>
  <cp:lastPrinted>2017-12-28T14:59:00Z</cp:lastPrinted>
  <dcterms:created xsi:type="dcterms:W3CDTF">2019-04-20T20:27:00Z</dcterms:created>
  <dcterms:modified xsi:type="dcterms:W3CDTF">2019-10-20T20:02:00Z</dcterms:modified>
</cp:coreProperties>
</file>